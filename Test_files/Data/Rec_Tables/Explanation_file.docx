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A9" w:rsidRDefault="003670CE">
      <w:pPr>
        <w:rPr>
          <w:lang w:val="en-GB"/>
        </w:rPr>
      </w:pPr>
      <w:r>
        <w:rPr>
          <w:lang w:val="en-GB"/>
        </w:rPr>
        <w:t>Seperation o</w:t>
      </w:r>
      <w:r w:rsidRPr="003670CE">
        <w:rPr>
          <w:lang w:val="en-GB"/>
        </w:rPr>
        <w:t>n the website for</w:t>
      </w:r>
      <w:r>
        <w:rPr>
          <w:lang w:val="en-GB"/>
        </w:rPr>
        <w:t xml:space="preserve"> the records and the combi Tables:</w:t>
      </w:r>
    </w:p>
    <w:p w:rsidR="003670CE" w:rsidRDefault="003670CE" w:rsidP="003670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Technical objects (have more than one sheet, can be records + ctt or only records)</w:t>
      </w:r>
    </w:p>
    <w:p w:rsidR="003670CE" w:rsidRDefault="003670CE" w:rsidP="003670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Bhkw, ek, hk, pufferspeicher (no excel file, can be generated) (kka not mentioned in Dominiks file, next meeting)</w:t>
      </w:r>
    </w:p>
    <w:p w:rsidR="003670CE" w:rsidRDefault="003670CE" w:rsidP="003670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Economical objects (</w:t>
      </w:r>
      <w:r w:rsidR="00321E55">
        <w:rPr>
          <w:lang w:val="en-GB"/>
        </w:rPr>
        <w:t xml:space="preserve">have only one sheet, </w:t>
      </w:r>
      <w:bookmarkStart w:id="0" w:name="_GoBack"/>
      <w:bookmarkEnd w:id="0"/>
      <w:r>
        <w:rPr>
          <w:lang w:val="en-GB"/>
        </w:rPr>
        <w:t>can be records or ctt)</w:t>
      </w:r>
    </w:p>
    <w:p w:rsidR="003670CE" w:rsidRDefault="003670CE" w:rsidP="003670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Oe, an, Temperatur, Feuchte, Preise_Winter, Preise_Uebergangszeit, Preise_Sommer, Heizlastverläufe (no excel file), Stromlastverläufe</w:t>
      </w:r>
      <w:r w:rsidR="00220824">
        <w:rPr>
          <w:lang w:val="en-GB"/>
        </w:rPr>
        <w:t xml:space="preserve"> </w:t>
      </w:r>
      <w:r>
        <w:rPr>
          <w:lang w:val="en-GB"/>
        </w:rPr>
        <w:t>(no excel file)</w:t>
      </w:r>
    </w:p>
    <w:p w:rsidR="00321E55" w:rsidRPr="003670CE" w:rsidRDefault="00321E55" w:rsidP="00321E5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Seperation will be difficult as the economical parameters do not have an identifier </w:t>
      </w:r>
    </w:p>
    <w:sectPr w:rsidR="00321E55" w:rsidRPr="0036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12A2"/>
    <w:multiLevelType w:val="hybridMultilevel"/>
    <w:tmpl w:val="F5A68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CE"/>
    <w:rsid w:val="001B0AA9"/>
    <w:rsid w:val="00220824"/>
    <w:rsid w:val="00321E55"/>
    <w:rsid w:val="0036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F1A9C-61D8-478F-808C-2422D0B0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CF105760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Sporleder</dc:creator>
  <cp:keywords/>
  <dc:description/>
  <cp:lastModifiedBy>Maximilian Sporleder</cp:lastModifiedBy>
  <cp:revision>2</cp:revision>
  <dcterms:created xsi:type="dcterms:W3CDTF">2019-08-08T06:40:00Z</dcterms:created>
  <dcterms:modified xsi:type="dcterms:W3CDTF">2019-08-08T06:53:00Z</dcterms:modified>
</cp:coreProperties>
</file>